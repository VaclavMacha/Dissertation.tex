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F5AF" w14:textId="77777777" w:rsidR="00F4051E" w:rsidRPr="00847B7B" w:rsidRDefault="00F4051E" w:rsidP="00F4051E">
      <w:pPr>
        <w:pStyle w:val="Heading2"/>
        <w:jc w:val="center"/>
        <w:rPr>
          <w:rFonts w:asciiTheme="minorHAnsi" w:hAnsiTheme="minorHAnsi"/>
          <w:sz w:val="28"/>
          <w:szCs w:val="28"/>
        </w:rPr>
      </w:pPr>
      <w:r w:rsidRPr="00847B7B">
        <w:rPr>
          <w:rFonts w:asciiTheme="minorHAnsi" w:hAnsiTheme="minorHAnsi"/>
          <w:sz w:val="28"/>
          <w:szCs w:val="28"/>
        </w:rPr>
        <w:t>ŽÁDOST O OBHAJOBU DISERTAČNÍ PRÁCE</w:t>
      </w:r>
    </w:p>
    <w:p w14:paraId="09EE0AE7" w14:textId="0B4A5E6E" w:rsidR="00F4051E" w:rsidRPr="00847B7B" w:rsidRDefault="00F4051E" w:rsidP="00F4051E">
      <w:pPr>
        <w:jc w:val="center"/>
        <w:rPr>
          <w:rFonts w:asciiTheme="minorHAnsi" w:hAnsiTheme="minorHAnsi"/>
          <w:b/>
          <w:bCs/>
          <w:sz w:val="24"/>
          <w:lang w:val="en"/>
        </w:rPr>
      </w:pPr>
      <w:proofErr w:type="spellStart"/>
      <w:r w:rsidRPr="00847B7B">
        <w:rPr>
          <w:rFonts w:asciiTheme="minorHAnsi" w:hAnsiTheme="minorHAnsi"/>
          <w:b/>
          <w:bCs/>
          <w:iCs/>
          <w:sz w:val="24"/>
        </w:rPr>
        <w:t>Application</w:t>
      </w:r>
      <w:proofErr w:type="spellEnd"/>
      <w:r w:rsidRPr="00847B7B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Pr="00847B7B">
        <w:rPr>
          <w:rFonts w:asciiTheme="minorHAnsi" w:hAnsiTheme="minorHAnsi"/>
          <w:b/>
          <w:bCs/>
          <w:iCs/>
          <w:sz w:val="24"/>
        </w:rPr>
        <w:t>for</w:t>
      </w:r>
      <w:proofErr w:type="spellEnd"/>
      <w:r w:rsidRPr="00847B7B">
        <w:rPr>
          <w:rFonts w:asciiTheme="minorHAnsi" w:hAnsiTheme="minorHAnsi"/>
          <w:b/>
          <w:bCs/>
          <w:iCs/>
          <w:sz w:val="24"/>
        </w:rPr>
        <w:t xml:space="preserve"> </w:t>
      </w:r>
      <w:proofErr w:type="spellStart"/>
      <w:r w:rsidRPr="00847B7B">
        <w:rPr>
          <w:rFonts w:asciiTheme="minorHAnsi" w:hAnsiTheme="minorHAnsi"/>
          <w:b/>
          <w:bCs/>
          <w:iCs/>
          <w:sz w:val="24"/>
        </w:rPr>
        <w:t>Dissertation</w:t>
      </w:r>
      <w:proofErr w:type="spellEnd"/>
      <w:r w:rsidRPr="00847B7B">
        <w:rPr>
          <w:rFonts w:asciiTheme="minorHAnsi" w:hAnsiTheme="minorHAnsi"/>
          <w:b/>
          <w:bCs/>
          <w:sz w:val="24"/>
          <w:lang w:val="en"/>
        </w:rPr>
        <w:t xml:space="preserve"> </w:t>
      </w:r>
      <w:proofErr w:type="spellStart"/>
      <w:r w:rsidRPr="00847B7B">
        <w:rPr>
          <w:rFonts w:asciiTheme="minorHAnsi" w:hAnsiTheme="minorHAnsi"/>
          <w:b/>
          <w:bCs/>
          <w:sz w:val="24"/>
          <w:lang w:val="en"/>
        </w:rPr>
        <w:t>Defence</w:t>
      </w:r>
      <w:proofErr w:type="spellEnd"/>
    </w:p>
    <w:p w14:paraId="3F154747" w14:textId="77777777" w:rsidR="00C64AB8" w:rsidRPr="0077486D" w:rsidRDefault="00C64AB8" w:rsidP="00F4051E">
      <w:pPr>
        <w:jc w:val="center"/>
        <w:rPr>
          <w:b/>
          <w:bCs/>
          <w:i/>
          <w:iCs/>
        </w:rPr>
      </w:pPr>
    </w:p>
    <w:p w14:paraId="0C24E89C" w14:textId="77777777" w:rsidR="00F4051E" w:rsidRPr="00506A72" w:rsidRDefault="00F4051E" w:rsidP="00F4051E"/>
    <w:p w14:paraId="041167F8" w14:textId="518DFA80" w:rsidR="00255523" w:rsidRDefault="00255523" w:rsidP="00847B7B">
      <w:pPr>
        <w:pStyle w:val="Ite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1"/>
        <w:gridCol w:w="4180"/>
      </w:tblGrid>
      <w:tr w:rsidR="00255523" w14:paraId="10D83E2A" w14:textId="77777777" w:rsidTr="00803681">
        <w:trPr>
          <w:trHeight w:val="567"/>
        </w:trPr>
        <w:tc>
          <w:tcPr>
            <w:tcW w:w="4881" w:type="dxa"/>
          </w:tcPr>
          <w:p w14:paraId="70F40468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color w:val="FF0000"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Jméno, příjmení, titul žadatele: </w:t>
            </w:r>
          </w:p>
          <w:p w14:paraId="6D434CF7" w14:textId="5C59FBD2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Given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name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surname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academic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degree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of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student:</w:t>
            </w:r>
          </w:p>
        </w:tc>
        <w:tc>
          <w:tcPr>
            <w:tcW w:w="4180" w:type="dxa"/>
          </w:tcPr>
          <w:p w14:paraId="49EC7F30" w14:textId="2FD8DBB9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Ing. Václav Mácha</w:t>
            </w:r>
          </w:p>
        </w:tc>
      </w:tr>
      <w:tr w:rsidR="00255523" w14:paraId="02600CD7" w14:textId="77777777" w:rsidTr="00803681">
        <w:trPr>
          <w:trHeight w:val="567"/>
        </w:trPr>
        <w:tc>
          <w:tcPr>
            <w:tcW w:w="4881" w:type="dxa"/>
          </w:tcPr>
          <w:p w14:paraId="2A0CEBA9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4CB978E7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424505F9" w14:textId="77777777" w:rsidTr="00803681">
        <w:trPr>
          <w:trHeight w:val="567"/>
        </w:trPr>
        <w:tc>
          <w:tcPr>
            <w:tcW w:w="4881" w:type="dxa"/>
          </w:tcPr>
          <w:p w14:paraId="0F305D7E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Datum a místo narození: </w:t>
            </w:r>
          </w:p>
          <w:p w14:paraId="52D5900C" w14:textId="39D93C3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Born on: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day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month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year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and place: </w:t>
            </w:r>
          </w:p>
        </w:tc>
        <w:tc>
          <w:tcPr>
            <w:tcW w:w="4180" w:type="dxa"/>
          </w:tcPr>
          <w:p w14:paraId="6603FE70" w14:textId="0A2D0A9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2. 7. 1992, Praha</w:t>
            </w:r>
          </w:p>
        </w:tc>
      </w:tr>
      <w:tr w:rsidR="00255523" w14:paraId="7027316B" w14:textId="77777777" w:rsidTr="00803681">
        <w:trPr>
          <w:trHeight w:val="567"/>
        </w:trPr>
        <w:tc>
          <w:tcPr>
            <w:tcW w:w="4881" w:type="dxa"/>
          </w:tcPr>
          <w:p w14:paraId="4149E2FD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4A95CEB1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029B5E14" w14:textId="77777777" w:rsidTr="00803681">
        <w:trPr>
          <w:trHeight w:val="567"/>
        </w:trPr>
        <w:tc>
          <w:tcPr>
            <w:tcW w:w="4881" w:type="dxa"/>
          </w:tcPr>
          <w:p w14:paraId="6C2184EA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Adresa žadatele / PSČ / telefon/ </w:t>
            </w:r>
            <w:proofErr w:type="gramStart"/>
            <w:r w:rsidRPr="00255523">
              <w:rPr>
                <w:rFonts w:asciiTheme="minorHAnsi" w:hAnsiTheme="minorHAnsi"/>
                <w:b/>
                <w:bCs/>
                <w:szCs w:val="20"/>
              </w:rPr>
              <w:t>e-mail :</w:t>
            </w:r>
            <w:proofErr w:type="gram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</w:p>
          <w:p w14:paraId="6D0301E3" w14:textId="470FDD3F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Address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/(PSČ)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postcode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/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telephone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/e-mail:</w:t>
            </w:r>
          </w:p>
        </w:tc>
        <w:tc>
          <w:tcPr>
            <w:tcW w:w="4180" w:type="dxa"/>
          </w:tcPr>
          <w:p w14:paraId="3A550E4D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Zdařilá 817/8, 14000, Praha 4</w:t>
            </w:r>
          </w:p>
          <w:p w14:paraId="6C1263DB" w14:textId="77777777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+420 777 593 065</w:t>
            </w:r>
          </w:p>
          <w:p w14:paraId="276C58E7" w14:textId="7CFC690B" w:rsidR="00255523" w:rsidRPr="00255523" w:rsidRDefault="00255523" w:rsidP="00255523">
            <w:pPr>
              <w:rPr>
                <w:rFonts w:asciiTheme="minorHAnsi" w:hAnsiTheme="minorHAnsi"/>
                <w:szCs w:val="20"/>
                <w:lang w:val="en-US"/>
              </w:rPr>
            </w:pPr>
            <w:proofErr w:type="spellStart"/>
            <w:r w:rsidRPr="00255523">
              <w:rPr>
                <w:rFonts w:asciiTheme="minorHAnsi" w:hAnsiTheme="minorHAnsi"/>
                <w:szCs w:val="20"/>
              </w:rPr>
              <w:t>vaclav.macha</w:t>
            </w:r>
            <w:proofErr w:type="spellEnd"/>
            <w:r w:rsidRPr="00255523">
              <w:rPr>
                <w:rFonts w:asciiTheme="minorHAnsi" w:hAnsiTheme="minorHAnsi"/>
                <w:szCs w:val="20"/>
                <w:lang w:val="en-US"/>
              </w:rPr>
              <w:t>92@gmail.com</w:t>
            </w:r>
          </w:p>
        </w:tc>
      </w:tr>
      <w:tr w:rsidR="00803681" w14:paraId="29DE2B84" w14:textId="77777777" w:rsidTr="00803681">
        <w:trPr>
          <w:trHeight w:val="567"/>
        </w:trPr>
        <w:tc>
          <w:tcPr>
            <w:tcW w:w="4881" w:type="dxa"/>
          </w:tcPr>
          <w:p w14:paraId="7EAC1096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2A0556C2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7D122189" w14:textId="77777777" w:rsidTr="00803681">
        <w:trPr>
          <w:trHeight w:val="567"/>
        </w:trPr>
        <w:tc>
          <w:tcPr>
            <w:tcW w:w="4881" w:type="dxa"/>
          </w:tcPr>
          <w:p w14:paraId="0FDD8F4D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Státní příslušnost:</w:t>
            </w:r>
          </w:p>
          <w:p w14:paraId="1D74D5AC" w14:textId="46A78E7B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Current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citizenship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:</w:t>
            </w:r>
          </w:p>
        </w:tc>
        <w:tc>
          <w:tcPr>
            <w:tcW w:w="4180" w:type="dxa"/>
          </w:tcPr>
          <w:p w14:paraId="2635E800" w14:textId="7A56C68D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Česká</w:t>
            </w:r>
          </w:p>
        </w:tc>
      </w:tr>
      <w:tr w:rsidR="00803681" w14:paraId="218ECC80" w14:textId="77777777" w:rsidTr="00803681">
        <w:trPr>
          <w:trHeight w:val="567"/>
        </w:trPr>
        <w:tc>
          <w:tcPr>
            <w:tcW w:w="4881" w:type="dxa"/>
          </w:tcPr>
          <w:p w14:paraId="1A1B5A6E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180" w:type="dxa"/>
          </w:tcPr>
          <w:p w14:paraId="2668E7BC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255523" w14:paraId="5D015BBA" w14:textId="77777777" w:rsidTr="00803681">
        <w:trPr>
          <w:trHeight w:val="567"/>
        </w:trPr>
        <w:tc>
          <w:tcPr>
            <w:tcW w:w="4881" w:type="dxa"/>
          </w:tcPr>
          <w:p w14:paraId="3D8D372F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Prezenční /kombinované formě studia:</w:t>
            </w:r>
          </w:p>
          <w:p w14:paraId="3B9D874C" w14:textId="2511E14C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Full-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time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/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Combined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programme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:</w:t>
            </w:r>
          </w:p>
        </w:tc>
        <w:tc>
          <w:tcPr>
            <w:tcW w:w="4180" w:type="dxa"/>
          </w:tcPr>
          <w:p w14:paraId="255C3246" w14:textId="6E0BFD4A" w:rsidR="00255523" w:rsidRPr="00255523" w:rsidRDefault="00255523" w:rsidP="00255523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Kombinovaná</w:t>
            </w:r>
          </w:p>
        </w:tc>
      </w:tr>
    </w:tbl>
    <w:p w14:paraId="4FAB0B66" w14:textId="4BB5C7BA" w:rsidR="00803681" w:rsidRDefault="0080368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0"/>
        <w:gridCol w:w="1423"/>
        <w:gridCol w:w="2965"/>
      </w:tblGrid>
      <w:tr w:rsidR="00255523" w14:paraId="27B8B45D" w14:textId="77777777" w:rsidTr="00803681">
        <w:trPr>
          <w:trHeight w:val="567"/>
        </w:trPr>
        <w:tc>
          <w:tcPr>
            <w:tcW w:w="4673" w:type="dxa"/>
            <w:gridSpan w:val="2"/>
          </w:tcPr>
          <w:p w14:paraId="77EFCF26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lastRenderedPageBreak/>
              <w:t>Školitel a pracoviště:</w:t>
            </w:r>
          </w:p>
          <w:p w14:paraId="1828E689" w14:textId="39FCE791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affiliation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: </w:t>
            </w:r>
          </w:p>
        </w:tc>
        <w:tc>
          <w:tcPr>
            <w:tcW w:w="4388" w:type="dxa"/>
            <w:gridSpan w:val="2"/>
          </w:tcPr>
          <w:p w14:paraId="1E8747ED" w14:textId="77777777" w:rsidR="00255523" w:rsidRPr="00255523" w:rsidRDefault="00255523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doc. Ing Václav Šmídl, Ph.D.</w:t>
            </w:r>
          </w:p>
          <w:p w14:paraId="17237814" w14:textId="77777777" w:rsidR="003A6354" w:rsidRDefault="003A6354" w:rsidP="003A6354">
            <w:pPr>
              <w:rPr>
                <w:rFonts w:asciiTheme="minorHAnsi" w:hAnsiTheme="minorHAnsi"/>
              </w:rPr>
            </w:pPr>
            <w:r w:rsidRPr="00F5596A">
              <w:rPr>
                <w:rFonts w:asciiTheme="minorHAnsi" w:hAnsiTheme="minorHAnsi"/>
              </w:rPr>
              <w:t>Ústav teorie informace a automatizace,</w:t>
            </w:r>
          </w:p>
          <w:p w14:paraId="7420C1D3" w14:textId="46C25B3A" w:rsidR="00255523" w:rsidRPr="00255523" w:rsidRDefault="003A6354" w:rsidP="003A6354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F5596A">
              <w:rPr>
                <w:rFonts w:asciiTheme="minorHAnsi" w:hAnsiTheme="minorHAnsi"/>
              </w:rPr>
              <w:t>Akademie věd České republiky</w:t>
            </w:r>
          </w:p>
        </w:tc>
      </w:tr>
      <w:tr w:rsidR="00803681" w14:paraId="742DE3C3" w14:textId="77777777" w:rsidTr="00803681">
        <w:trPr>
          <w:trHeight w:val="567"/>
        </w:trPr>
        <w:tc>
          <w:tcPr>
            <w:tcW w:w="4673" w:type="dxa"/>
            <w:gridSpan w:val="2"/>
          </w:tcPr>
          <w:p w14:paraId="1E27356E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61397442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803681" w14:paraId="051C4B10" w14:textId="77777777" w:rsidTr="00803681">
        <w:trPr>
          <w:trHeight w:val="567"/>
        </w:trPr>
        <w:tc>
          <w:tcPr>
            <w:tcW w:w="4673" w:type="dxa"/>
            <w:gridSpan w:val="2"/>
          </w:tcPr>
          <w:p w14:paraId="603DB65C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Školitel specialista a pracoviště:</w:t>
            </w:r>
          </w:p>
          <w:p w14:paraId="348111F5" w14:textId="3A89E30E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Supervisor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specialist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,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affiliation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: </w:t>
            </w:r>
          </w:p>
        </w:tc>
        <w:tc>
          <w:tcPr>
            <w:tcW w:w="4388" w:type="dxa"/>
            <w:gridSpan w:val="2"/>
          </w:tcPr>
          <w:p w14:paraId="3F67146E" w14:textId="0A12A24E" w:rsidR="003A6354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Mgr. Lukáš Adam, Ph.D.</w:t>
            </w:r>
          </w:p>
          <w:p w14:paraId="70879680" w14:textId="77777777" w:rsidR="003A6354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České vysoké učení technické v Praze,</w:t>
            </w:r>
          </w:p>
          <w:p w14:paraId="569AA0EB" w14:textId="2C5D6CC2" w:rsidR="00803681" w:rsidRPr="00255523" w:rsidRDefault="003A6354" w:rsidP="003A6354">
            <w:pPr>
              <w:rPr>
                <w:rFonts w:asciiTheme="minorHAnsi" w:hAnsiTheme="minorHAnsi"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>Fakulta elektrotechnická</w:t>
            </w:r>
          </w:p>
        </w:tc>
      </w:tr>
      <w:tr w:rsidR="00803681" w14:paraId="53ACD00F" w14:textId="77777777" w:rsidTr="00803681">
        <w:trPr>
          <w:trHeight w:val="567"/>
        </w:trPr>
        <w:tc>
          <w:tcPr>
            <w:tcW w:w="4673" w:type="dxa"/>
            <w:gridSpan w:val="2"/>
          </w:tcPr>
          <w:p w14:paraId="47979B62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1E30DD77" w14:textId="77777777" w:rsidR="00803681" w:rsidRPr="00255523" w:rsidRDefault="00803681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803681" w14:paraId="2D8414A5" w14:textId="77777777" w:rsidTr="00803681">
        <w:trPr>
          <w:trHeight w:val="567"/>
        </w:trPr>
        <w:tc>
          <w:tcPr>
            <w:tcW w:w="4673" w:type="dxa"/>
            <w:gridSpan w:val="2"/>
          </w:tcPr>
          <w:p w14:paraId="71AADD72" w14:textId="77777777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b/>
                <w:bCs/>
                <w:szCs w:val="20"/>
              </w:rPr>
              <w:t>Téma disertační práce:</w:t>
            </w:r>
          </w:p>
          <w:p w14:paraId="73EC1F3C" w14:textId="42FE5939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Topic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of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the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b/>
                <w:bCs/>
                <w:szCs w:val="20"/>
              </w:rPr>
              <w:t>dissertation</w:t>
            </w:r>
            <w:proofErr w:type="spellEnd"/>
            <w:r w:rsidRPr="00255523">
              <w:rPr>
                <w:rFonts w:asciiTheme="minorHAnsi" w:hAnsiTheme="minorHAnsi"/>
                <w:b/>
                <w:bCs/>
                <w:szCs w:val="20"/>
              </w:rPr>
              <w:t>:</w:t>
            </w:r>
          </w:p>
        </w:tc>
        <w:tc>
          <w:tcPr>
            <w:tcW w:w="4388" w:type="dxa"/>
            <w:gridSpan w:val="2"/>
          </w:tcPr>
          <w:p w14:paraId="44773DA1" w14:textId="657E94AB" w:rsidR="00803681" w:rsidRPr="00255523" w:rsidRDefault="00803681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255523">
              <w:rPr>
                <w:rFonts w:asciiTheme="minorHAnsi" w:hAnsiTheme="minorHAnsi"/>
                <w:szCs w:val="20"/>
              </w:rPr>
              <w:t xml:space="preserve">General Framework </w:t>
            </w:r>
            <w:proofErr w:type="spellStart"/>
            <w:r w:rsidRPr="00255523">
              <w:rPr>
                <w:rFonts w:asciiTheme="minorHAnsi" w:hAnsiTheme="minorHAnsi"/>
                <w:szCs w:val="20"/>
              </w:rPr>
              <w:t>for</w:t>
            </w:r>
            <w:proofErr w:type="spellEnd"/>
            <w:r w:rsidRPr="00255523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szCs w:val="20"/>
              </w:rPr>
              <w:t>Classification</w:t>
            </w:r>
            <w:proofErr w:type="spellEnd"/>
            <w:r w:rsidRPr="00255523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szCs w:val="20"/>
              </w:rPr>
              <w:t>at</w:t>
            </w:r>
            <w:proofErr w:type="spellEnd"/>
            <w:r w:rsidRPr="00255523">
              <w:rPr>
                <w:rFonts w:asciiTheme="minorHAnsi" w:hAnsiTheme="minorHAnsi"/>
                <w:szCs w:val="20"/>
              </w:rPr>
              <w:t xml:space="preserve"> </w:t>
            </w:r>
            <w:proofErr w:type="spellStart"/>
            <w:r w:rsidRPr="00255523">
              <w:rPr>
                <w:rFonts w:asciiTheme="minorHAnsi" w:hAnsiTheme="minorHAnsi"/>
                <w:szCs w:val="20"/>
              </w:rPr>
              <w:t>the</w:t>
            </w:r>
            <w:proofErr w:type="spellEnd"/>
            <w:r w:rsidRPr="00255523">
              <w:rPr>
                <w:rFonts w:asciiTheme="minorHAnsi" w:hAnsiTheme="minorHAnsi"/>
                <w:szCs w:val="20"/>
              </w:rPr>
              <w:t xml:space="preserve"> Top</w:t>
            </w:r>
          </w:p>
        </w:tc>
      </w:tr>
      <w:tr w:rsidR="00B6183E" w14:paraId="69EB1890" w14:textId="77777777" w:rsidTr="000E6834">
        <w:trPr>
          <w:trHeight w:val="567"/>
        </w:trPr>
        <w:tc>
          <w:tcPr>
            <w:tcW w:w="4673" w:type="dxa"/>
            <w:gridSpan w:val="2"/>
          </w:tcPr>
          <w:p w14:paraId="392210E5" w14:textId="77777777" w:rsidR="00B6183E" w:rsidRPr="00255523" w:rsidRDefault="00B6183E" w:rsidP="00255523">
            <w:pPr>
              <w:rPr>
                <w:rFonts w:asciiTheme="minorHAnsi" w:hAnsiTheme="minorHAnsi"/>
                <w:b/>
                <w:bCs/>
                <w:szCs w:val="20"/>
              </w:rPr>
            </w:pPr>
          </w:p>
        </w:tc>
        <w:tc>
          <w:tcPr>
            <w:tcW w:w="4388" w:type="dxa"/>
            <w:gridSpan w:val="2"/>
          </w:tcPr>
          <w:p w14:paraId="6AEEE599" w14:textId="77777777" w:rsidR="00B6183E" w:rsidRPr="00255523" w:rsidRDefault="00B6183E" w:rsidP="00255523">
            <w:pPr>
              <w:rPr>
                <w:rFonts w:asciiTheme="minorHAnsi" w:hAnsiTheme="minorHAnsi"/>
                <w:szCs w:val="20"/>
              </w:rPr>
            </w:pPr>
          </w:p>
        </w:tc>
      </w:tr>
      <w:tr w:rsidR="00B6183E" w14:paraId="6FA633A1" w14:textId="77777777" w:rsidTr="000E6834">
        <w:trPr>
          <w:trHeight w:val="567"/>
        </w:trPr>
        <w:tc>
          <w:tcPr>
            <w:tcW w:w="1843" w:type="dxa"/>
          </w:tcPr>
          <w:p w14:paraId="2BE7E03B" w14:textId="77777777" w:rsidR="00B6183E" w:rsidRPr="00803681" w:rsidRDefault="00B6183E" w:rsidP="00B6183E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Obor:</w:t>
            </w:r>
          </w:p>
          <w:p w14:paraId="22784FAB" w14:textId="7991F8FE" w:rsidR="00B6183E" w:rsidRPr="00255523" w:rsidRDefault="00B6183E" w:rsidP="00B6183E">
            <w:pPr>
              <w:rPr>
                <w:rFonts w:asciiTheme="minorHAnsi" w:hAnsiTheme="minorHAnsi"/>
                <w:b/>
                <w:bCs/>
                <w:szCs w:val="20"/>
              </w:rPr>
            </w:pPr>
            <w:proofErr w:type="spellStart"/>
            <w:r w:rsidRPr="00803681">
              <w:rPr>
                <w:rFonts w:asciiTheme="minorHAnsi" w:hAnsiTheme="minorHAnsi"/>
                <w:b/>
                <w:bCs/>
              </w:rPr>
              <w:t>Branch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 xml:space="preserve"> </w:t>
            </w:r>
            <w:proofErr w:type="spellStart"/>
            <w:r w:rsidRPr="00803681">
              <w:rPr>
                <w:rFonts w:asciiTheme="minorHAnsi" w:hAnsiTheme="minorHAnsi"/>
                <w:b/>
                <w:bCs/>
              </w:rPr>
              <w:t>of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 xml:space="preserve"> study:</w:t>
            </w:r>
          </w:p>
        </w:tc>
        <w:tc>
          <w:tcPr>
            <w:tcW w:w="2830" w:type="dxa"/>
          </w:tcPr>
          <w:p w14:paraId="51BEDCD8" w14:textId="2BA88017" w:rsidR="00B6183E" w:rsidRPr="00255523" w:rsidRDefault="00B6183E" w:rsidP="00B6183E">
            <w:pPr>
              <w:rPr>
                <w:rFonts w:asciiTheme="minorHAnsi" w:hAnsiTheme="minorHAnsi"/>
                <w:b/>
                <w:bCs/>
                <w:szCs w:val="20"/>
              </w:rPr>
            </w:pPr>
            <w:r w:rsidRPr="00803681">
              <w:rPr>
                <w:rFonts w:asciiTheme="minorHAnsi" w:hAnsiTheme="minorHAnsi"/>
              </w:rPr>
              <w:t>Matematické inženýrství</w:t>
            </w:r>
          </w:p>
        </w:tc>
        <w:tc>
          <w:tcPr>
            <w:tcW w:w="1423" w:type="dxa"/>
          </w:tcPr>
          <w:p w14:paraId="3A8619E7" w14:textId="77777777" w:rsidR="00B6183E" w:rsidRPr="00803681" w:rsidRDefault="00B6183E" w:rsidP="00B6183E">
            <w:pPr>
              <w:rPr>
                <w:rFonts w:asciiTheme="minorHAnsi" w:hAnsiTheme="minorHAnsi"/>
                <w:b/>
                <w:bCs/>
              </w:rPr>
            </w:pPr>
            <w:r w:rsidRPr="00803681">
              <w:rPr>
                <w:rFonts w:asciiTheme="minorHAnsi" w:hAnsiTheme="minorHAnsi"/>
                <w:b/>
                <w:bCs/>
              </w:rPr>
              <w:t>Katedra:</w:t>
            </w:r>
          </w:p>
          <w:p w14:paraId="3F85F407" w14:textId="459C8736" w:rsidR="00B6183E" w:rsidRPr="00255523" w:rsidRDefault="00B6183E" w:rsidP="00B6183E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  <w:b/>
                <w:bCs/>
              </w:rPr>
              <w:t>Department:</w:t>
            </w:r>
          </w:p>
        </w:tc>
        <w:tc>
          <w:tcPr>
            <w:tcW w:w="2965" w:type="dxa"/>
          </w:tcPr>
          <w:p w14:paraId="222B3BEA" w14:textId="20FC09B9" w:rsidR="00B6183E" w:rsidRPr="00255523" w:rsidRDefault="00B6183E" w:rsidP="00B6183E">
            <w:pPr>
              <w:rPr>
                <w:rFonts w:asciiTheme="minorHAnsi" w:hAnsiTheme="minorHAnsi"/>
                <w:szCs w:val="20"/>
              </w:rPr>
            </w:pPr>
            <w:r w:rsidRPr="00803681">
              <w:rPr>
                <w:rFonts w:asciiTheme="minorHAnsi" w:hAnsiTheme="minorHAnsi"/>
              </w:rPr>
              <w:t>Matematiky</w:t>
            </w:r>
          </w:p>
        </w:tc>
      </w:tr>
    </w:tbl>
    <w:p w14:paraId="4ECFE055" w14:textId="77777777" w:rsidR="00255523" w:rsidRDefault="00255523" w:rsidP="00847B7B">
      <w:pPr>
        <w:pStyle w:val="Item"/>
      </w:pPr>
    </w:p>
    <w:p w14:paraId="2459DB9B" w14:textId="000DAF4A" w:rsidR="00803681" w:rsidRDefault="00803681" w:rsidP="00803681">
      <w:pPr>
        <w:spacing w:line="360" w:lineRule="auto"/>
        <w:rPr>
          <w:bCs/>
          <w:highlight w:val="yellow"/>
        </w:rPr>
      </w:pPr>
    </w:p>
    <w:p w14:paraId="280A5C63" w14:textId="308705C7" w:rsidR="00B6183E" w:rsidRDefault="00B6183E" w:rsidP="00803681">
      <w:pPr>
        <w:spacing w:line="360" w:lineRule="auto"/>
        <w:rPr>
          <w:bCs/>
          <w:highlight w:val="yellow"/>
        </w:rPr>
      </w:pPr>
    </w:p>
    <w:p w14:paraId="46F5732B" w14:textId="51500439" w:rsidR="00B6183E" w:rsidRDefault="00B6183E" w:rsidP="00803681">
      <w:pPr>
        <w:spacing w:line="360" w:lineRule="auto"/>
        <w:rPr>
          <w:bCs/>
          <w:highlight w:val="yellow"/>
        </w:rPr>
      </w:pPr>
    </w:p>
    <w:p w14:paraId="05BEE31D" w14:textId="071B924D" w:rsidR="00B6183E" w:rsidRDefault="00B6183E" w:rsidP="00803681">
      <w:pPr>
        <w:spacing w:line="360" w:lineRule="auto"/>
        <w:rPr>
          <w:bCs/>
          <w:highlight w:val="yellow"/>
        </w:rPr>
      </w:pPr>
    </w:p>
    <w:p w14:paraId="47C84161" w14:textId="25AB7289" w:rsidR="00B6183E" w:rsidRDefault="00B6183E" w:rsidP="00803681">
      <w:pPr>
        <w:spacing w:line="360" w:lineRule="auto"/>
        <w:rPr>
          <w:bCs/>
          <w:highlight w:val="yellow"/>
        </w:rPr>
      </w:pPr>
    </w:p>
    <w:p w14:paraId="63CFD0E0" w14:textId="77777777" w:rsidR="000E6834" w:rsidRDefault="000E6834" w:rsidP="00803681">
      <w:pPr>
        <w:spacing w:line="360" w:lineRule="auto"/>
        <w:rPr>
          <w:bCs/>
          <w:highlight w:val="yellow"/>
        </w:rPr>
      </w:pPr>
    </w:p>
    <w:p w14:paraId="0080ACA3" w14:textId="3B56FDE9" w:rsidR="00803681" w:rsidRDefault="00803681" w:rsidP="00803681">
      <w:pPr>
        <w:spacing w:line="360" w:lineRule="auto"/>
        <w:rPr>
          <w:bCs/>
          <w:highlight w:val="yellow"/>
        </w:rPr>
      </w:pPr>
    </w:p>
    <w:p w14:paraId="0DDE568F" w14:textId="77777777" w:rsidR="00367E90" w:rsidRDefault="00367E90" w:rsidP="00803681">
      <w:pPr>
        <w:spacing w:line="360" w:lineRule="auto"/>
        <w:rPr>
          <w:bCs/>
          <w:highlight w:val="yellow"/>
        </w:rPr>
      </w:pPr>
    </w:p>
    <w:p w14:paraId="071B119D" w14:textId="347F6903" w:rsidR="00803681" w:rsidRDefault="00803681" w:rsidP="00803681">
      <w:pPr>
        <w:spacing w:line="360" w:lineRule="auto"/>
        <w:rPr>
          <w:bCs/>
          <w:highlight w:val="yellow"/>
        </w:rPr>
      </w:pPr>
    </w:p>
    <w:p w14:paraId="16EC5BAE" w14:textId="0485CF8C" w:rsidR="00803681" w:rsidRDefault="00803681" w:rsidP="00803681">
      <w:pPr>
        <w:spacing w:line="360" w:lineRule="auto"/>
        <w:rPr>
          <w:bCs/>
          <w:highlight w:val="yellow"/>
        </w:rPr>
      </w:pPr>
    </w:p>
    <w:p w14:paraId="0469A604" w14:textId="77777777" w:rsidR="00803681" w:rsidRDefault="00803681" w:rsidP="00803681">
      <w:pPr>
        <w:pStyle w:val="Item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3003"/>
        <w:gridCol w:w="1866"/>
        <w:gridCol w:w="2245"/>
      </w:tblGrid>
      <w:tr w:rsidR="00803681" w14:paraId="52CD6C86" w14:textId="77777777" w:rsidTr="00803681">
        <w:trPr>
          <w:trHeight w:val="567"/>
        </w:trPr>
        <w:tc>
          <w:tcPr>
            <w:tcW w:w="1812" w:type="dxa"/>
          </w:tcPr>
          <w:p w14:paraId="64129C6D" w14:textId="1667D2DF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Datum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3907EB8C" w14:textId="1E5E18DB" w:rsidR="00803681" w:rsidRPr="00803681" w:rsidRDefault="00803681" w:rsidP="00D57BEB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Date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3003" w:type="dxa"/>
          </w:tcPr>
          <w:p w14:paraId="7FE42D8D" w14:textId="1B92B4BE" w:rsidR="00803681" w:rsidRPr="00803681" w:rsidRDefault="00803681" w:rsidP="00D57BE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9. 2. 2023</w:t>
            </w:r>
          </w:p>
        </w:tc>
        <w:tc>
          <w:tcPr>
            <w:tcW w:w="1866" w:type="dxa"/>
          </w:tcPr>
          <w:p w14:paraId="6FB4764D" w14:textId="7203F705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Podpis</w:t>
            </w:r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  <w:p w14:paraId="792B6061" w14:textId="56DF2911" w:rsidR="00803681" w:rsidRPr="00803681" w:rsidRDefault="00803681" w:rsidP="00D57BEB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  <w:b/>
                <w:bCs/>
              </w:rPr>
              <w:t>Signature</w:t>
            </w:r>
            <w:proofErr w:type="spellEnd"/>
            <w:r w:rsidRPr="00803681">
              <w:rPr>
                <w:rFonts w:asciiTheme="minorHAnsi" w:hAnsiTheme="minorHAnsi"/>
                <w:b/>
                <w:bCs/>
              </w:rPr>
              <w:t>: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101D658C" w14:textId="391EA540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</w:p>
        </w:tc>
      </w:tr>
      <w:tr w:rsidR="00803681" w14:paraId="2623FF77" w14:textId="77777777" w:rsidTr="00803681">
        <w:trPr>
          <w:trHeight w:val="567"/>
        </w:trPr>
        <w:tc>
          <w:tcPr>
            <w:tcW w:w="1812" w:type="dxa"/>
          </w:tcPr>
          <w:p w14:paraId="1D8D7344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03" w:type="dxa"/>
          </w:tcPr>
          <w:p w14:paraId="568BAF99" w14:textId="77777777" w:rsidR="00803681" w:rsidRPr="00803681" w:rsidRDefault="00803681" w:rsidP="00D57BEB">
            <w:pPr>
              <w:rPr>
                <w:rFonts w:asciiTheme="minorHAnsi" w:hAnsiTheme="minorHAnsi"/>
              </w:rPr>
            </w:pPr>
          </w:p>
        </w:tc>
        <w:tc>
          <w:tcPr>
            <w:tcW w:w="1866" w:type="dxa"/>
          </w:tcPr>
          <w:p w14:paraId="47DC6DC1" w14:textId="77777777" w:rsidR="00803681" w:rsidRPr="00803681" w:rsidRDefault="00803681" w:rsidP="00D57BEB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</w:tcPr>
          <w:p w14:paraId="6E6B518A" w14:textId="5700147B" w:rsidR="00803681" w:rsidRPr="00803681" w:rsidRDefault="00803681" w:rsidP="0080368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Václav Mácha</w:t>
            </w:r>
          </w:p>
        </w:tc>
      </w:tr>
    </w:tbl>
    <w:p w14:paraId="2497B859" w14:textId="77777777" w:rsidR="007A18B2" w:rsidRPr="007A18B2" w:rsidRDefault="007A18B2" w:rsidP="00803681">
      <w:pPr>
        <w:rPr>
          <w:b/>
          <w:szCs w:val="20"/>
        </w:rPr>
      </w:pPr>
    </w:p>
    <w:sectPr w:rsidR="007A18B2" w:rsidRPr="007A18B2" w:rsidSect="002A205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3686" w:right="1134" w:bottom="2552" w:left="1701" w:header="850" w:footer="289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116B3" w14:textId="77777777" w:rsidR="00CA0346" w:rsidRDefault="00CA0346" w:rsidP="003829EA">
      <w:pPr>
        <w:spacing w:line="240" w:lineRule="auto"/>
      </w:pPr>
      <w:r>
        <w:separator/>
      </w:r>
    </w:p>
  </w:endnote>
  <w:endnote w:type="continuationSeparator" w:id="0">
    <w:p w14:paraId="79A8ABB7" w14:textId="77777777" w:rsidR="00CA0346" w:rsidRDefault="00CA0346" w:rsidP="0038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echnika">
    <w:altName w:val="Courier New"/>
    <w:panose1 w:val="020B0604020202020204"/>
    <w:charset w:val="EE"/>
    <w:family w:val="auto"/>
    <w:pitch w:val="variable"/>
    <w:sig w:usb0="00000087" w:usb1="00000001" w:usb2="00000000" w:usb3="00000000" w:csb0="0000009B" w:csb1="00000000"/>
  </w:font>
  <w:font w:name="Liberation Sans">
    <w:altName w:val="Arial"/>
    <w:panose1 w:val="020B0604020202020204"/>
    <w:charset w:val="00"/>
    <w:family w:val="roman"/>
    <w:pitch w:val="variable"/>
  </w:font>
  <w:font w:name="MinionPro-Regular">
    <w:altName w:val="Times New Roman"/>
    <w:panose1 w:val="020B0604020202020204"/>
    <w:charset w:val="00"/>
    <w:family w:val="roman"/>
    <w:pitch w:val="variable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451"/>
      <w:gridCol w:w="3463"/>
    </w:tblGrid>
    <w:tr w:rsidR="007F3530" w14:paraId="14903117" w14:textId="77777777" w:rsidTr="009709ED">
      <w:tc>
        <w:tcPr>
          <w:tcW w:w="0" w:type="auto"/>
          <w:shd w:val="clear" w:color="auto" w:fill="auto"/>
        </w:tcPr>
        <w:p w14:paraId="2FDCFE40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4C12AB6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3465335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3BF2C1F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6B08E76B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4FA2E2EA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email@FJFI.cvut.cz</w:t>
          </w:r>
        </w:p>
        <w:p w14:paraId="36E80C57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7F2E3D91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2BFCED52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VAT CZ68407700</w:t>
          </w:r>
        </w:p>
        <w:p w14:paraId="21293031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</w:t>
          </w:r>
          <w:r w:rsidR="008A233F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, BIC KOMBCZPPXXX</w:t>
          </w:r>
        </w:p>
        <w:p w14:paraId="442A93A1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="008A233F"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306E5A6F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7AB7EDE2" w14:textId="77777777" w:rsidR="00A5019A" w:rsidRPr="00791939" w:rsidRDefault="00A5019A" w:rsidP="007919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702" w:tblpY="1576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794" w:type="dxa"/>
      </w:tblCellMar>
      <w:tblLook w:val="04A0" w:firstRow="1" w:lastRow="0" w:firstColumn="1" w:lastColumn="0" w:noHBand="0" w:noVBand="1"/>
    </w:tblPr>
    <w:tblGrid>
      <w:gridCol w:w="2083"/>
      <w:gridCol w:w="2359"/>
      <w:gridCol w:w="3463"/>
    </w:tblGrid>
    <w:tr w:rsidR="006D7E6A" w14:paraId="360473A6" w14:textId="77777777" w:rsidTr="009709ED">
      <w:tc>
        <w:tcPr>
          <w:tcW w:w="0" w:type="auto"/>
          <w:shd w:val="clear" w:color="auto" w:fill="auto"/>
        </w:tcPr>
        <w:p w14:paraId="630D1652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Břehová 7</w:t>
          </w:r>
        </w:p>
        <w:p w14:paraId="081E38A3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 w:rsidRPr="00791939">
            <w:rPr>
              <w:caps/>
              <w:spacing w:val="8"/>
              <w:kern w:val="20"/>
              <w:sz w:val="14"/>
              <w:szCs w:val="14"/>
              <w:lang w:val="en-GB" w:bidi="ar-SA"/>
            </w:rPr>
            <w:t>115 19 Praha 1</w:t>
          </w:r>
        </w:p>
        <w:p w14:paraId="0A6F6776" w14:textId="77777777" w:rsidR="007F3530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>Czech Republic</w:t>
          </w:r>
        </w:p>
        <w:p w14:paraId="6EE0CDB7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4140D9FF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+420 224 358 274</w:t>
          </w:r>
        </w:p>
        <w:p w14:paraId="6FF7D07E" w14:textId="77777777" w:rsidR="007F3530" w:rsidRPr="00F245AA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dean</w:t>
          </w:r>
          <w:r w:rsidR="007F3530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@FJFI.cvut.cz</w:t>
          </w:r>
        </w:p>
        <w:p w14:paraId="11066F35" w14:textId="77777777" w:rsidR="007F3530" w:rsidRPr="00F245AA" w:rsidRDefault="007F3530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www.FJFI.cvut.cz</w:t>
          </w:r>
        </w:p>
        <w:p w14:paraId="3EE4FA6D" w14:textId="77777777" w:rsidR="007F3530" w:rsidRDefault="007F3530" w:rsidP="009709ED">
          <w:pPr>
            <w:pStyle w:val="Footer"/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  <w:tc>
        <w:tcPr>
          <w:tcW w:w="0" w:type="auto"/>
          <w:shd w:val="clear" w:color="auto" w:fill="auto"/>
        </w:tcPr>
        <w:p w14:paraId="71680DF2" w14:textId="77777777" w:rsidR="006D7E6A" w:rsidRPr="00F245AA" w:rsidRDefault="00B95733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EORI</w:t>
          </w:r>
          <w:r w:rsidR="006D7E6A"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 xml:space="preserve"> CZ68407700</w:t>
          </w:r>
        </w:p>
        <w:p w14:paraId="3FEC01C3" w14:textId="77777777" w:rsidR="006D7E6A" w:rsidRPr="00F245AA" w:rsidRDefault="006D7E6A" w:rsidP="006D7E6A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bidi="ar-SA"/>
            </w:rPr>
          </w:pPr>
          <w:r w:rsidRPr="00F245AA">
            <w:rPr>
              <w:caps/>
              <w:spacing w:val="8"/>
              <w:kern w:val="20"/>
              <w:sz w:val="14"/>
              <w:szCs w:val="14"/>
              <w:lang w:bidi="ar-SA"/>
            </w:rPr>
            <w:t>KB PRAHA 6, SWIFT KOMBCZPPXXX</w:t>
          </w:r>
        </w:p>
        <w:p w14:paraId="5C0C71A0" w14:textId="77777777" w:rsidR="007F3530" w:rsidRDefault="006D7E6A" w:rsidP="009709ED">
          <w:pPr>
            <w:spacing w:line="200" w:lineRule="exact"/>
            <w:rPr>
              <w:caps/>
              <w:spacing w:val="8"/>
              <w:kern w:val="20"/>
              <w:sz w:val="14"/>
              <w:szCs w:val="14"/>
              <w:lang w:val="en-GB" w:bidi="ar-SA"/>
            </w:rPr>
          </w:pPr>
          <w:r>
            <w:rPr>
              <w:caps/>
              <w:spacing w:val="8"/>
              <w:kern w:val="20"/>
              <w:sz w:val="14"/>
              <w:szCs w:val="14"/>
              <w:lang w:val="en-GB" w:bidi="ar-SA"/>
            </w:rPr>
            <w:t xml:space="preserve">IBAN </w:t>
          </w:r>
          <w:r w:rsidRPr="008A233F">
            <w:rPr>
              <w:caps/>
              <w:spacing w:val="8"/>
              <w:kern w:val="20"/>
              <w:sz w:val="14"/>
              <w:szCs w:val="14"/>
              <w:lang w:val="en-GB" w:bidi="ar-SA"/>
            </w:rPr>
            <w:t>CZ1501000000195373100277</w:t>
          </w:r>
        </w:p>
        <w:p w14:paraId="646FF485" w14:textId="77777777" w:rsidR="007F3530" w:rsidRDefault="007F3530" w:rsidP="009709ED">
          <w:pPr>
            <w:spacing w:line="200" w:lineRule="exact"/>
            <w:rPr>
              <w:caps/>
              <w:spacing w:val="8"/>
              <w:sz w:val="14"/>
              <w:szCs w:val="14"/>
            </w:rPr>
          </w:pPr>
        </w:p>
      </w:tc>
    </w:tr>
  </w:tbl>
  <w:p w14:paraId="63D57F45" w14:textId="77777777" w:rsidR="00A5019A" w:rsidRPr="004E4774" w:rsidRDefault="00A5019A" w:rsidP="004E4774">
    <w:pPr>
      <w:pStyle w:val="Footer"/>
      <w:spacing w:line="200" w:lineRule="exact"/>
      <w:rPr>
        <w:caps/>
        <w:spacing w:val="8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F9B2" w14:textId="77777777" w:rsidR="00CA0346" w:rsidRDefault="00CA0346" w:rsidP="003829EA">
      <w:pPr>
        <w:spacing w:line="240" w:lineRule="auto"/>
      </w:pPr>
      <w:r>
        <w:separator/>
      </w:r>
    </w:p>
  </w:footnote>
  <w:footnote w:type="continuationSeparator" w:id="0">
    <w:p w14:paraId="01D539CA" w14:textId="77777777" w:rsidR="00CA0346" w:rsidRDefault="00CA0346" w:rsidP="0038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133B" w14:textId="77777777" w:rsidR="00A5019A" w:rsidRPr="000633F2" w:rsidRDefault="00894F10" w:rsidP="000F3D93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</w:t>
    </w:r>
    <w:r w:rsidR="00A5019A">
      <w:rPr>
        <w:kern w:val="20"/>
        <w:szCs w:val="20"/>
        <w:lang w:val="en-GB" w:bidi="ar-SA"/>
      </w:rPr>
      <w:t>a</w:t>
    </w:r>
    <w:r>
      <w:rPr>
        <w:kern w:val="20"/>
        <w:szCs w:val="20"/>
        <w:lang w:val="en-GB" w:bidi="ar-SA"/>
      </w:rPr>
      <w:t>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2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61DE88E9" w14:textId="77777777" w:rsidR="00A5019A" w:rsidRDefault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60288" behindDoc="0" locked="0" layoutInCell="1" allowOverlap="1" wp14:anchorId="7148D440" wp14:editId="120398AF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D2A54" w14:textId="77777777" w:rsidR="00722EB3" w:rsidRPr="008D4B2A" w:rsidRDefault="00722EB3" w:rsidP="00722EB3">
    <w:pPr>
      <w:framePr w:w="3196" w:h="2552" w:wrap="notBeside" w:vAnchor="page" w:hAnchor="page" w:x="7519" w:y="3403"/>
      <w:rPr>
        <w:kern w:val="20"/>
        <w:szCs w:val="20"/>
        <w:lang w:val="en-GB" w:bidi="ar-SA"/>
        <w14:numForm w14:val="oldStyle"/>
        <w14:numSpacing w14:val="proportional"/>
      </w:rPr>
    </w:pPr>
  </w:p>
  <w:p w14:paraId="395DB474" w14:textId="77777777" w:rsidR="006E40B4" w:rsidRPr="00BE179E" w:rsidRDefault="00BE179E" w:rsidP="00BE179E">
    <w:pPr>
      <w:pStyle w:val="Header"/>
    </w:pPr>
    <w:r>
      <w:rPr>
        <w:caps/>
        <w:noProof/>
        <w:spacing w:val="8"/>
        <w:kern w:val="20"/>
        <w:szCs w:val="20"/>
        <w:lang w:eastAsia="cs-CZ" w:bidi="ar-SA"/>
      </w:rPr>
      <w:drawing>
        <wp:anchor distT="0" distB="0" distL="114300" distR="114300" simplePos="0" relativeHeight="251657216" behindDoc="0" locked="0" layoutInCell="1" allowOverlap="1" wp14:anchorId="2F0527C0" wp14:editId="73D2B0BC">
          <wp:simplePos x="0" y="0"/>
          <wp:positionH relativeFrom="page">
            <wp:posOffset>4773930</wp:posOffset>
          </wp:positionH>
          <wp:positionV relativeFrom="page">
            <wp:posOffset>540385</wp:posOffset>
          </wp:positionV>
          <wp:extent cx="2066400" cy="1007280"/>
          <wp:effectExtent l="0" t="0" r="0" b="2540"/>
          <wp:wrapNone/>
          <wp:docPr id="6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cvut_en_wor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6400" cy="1007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40B4" w:rsidRPr="006E40B4">
      <w:rPr>
        <w:caps/>
        <w:spacing w:val="8"/>
        <w:kern w:val="20"/>
        <w:szCs w:val="20"/>
        <w:lang w:val="en-GB" w:bidi="ar-SA"/>
      </w:rPr>
      <w:t xml:space="preserve">FACULTY OF NUCLEAR SCIENCES </w:t>
    </w:r>
    <w:r w:rsidR="006E40B4">
      <w:rPr>
        <w:caps/>
        <w:spacing w:val="8"/>
        <w:kern w:val="20"/>
        <w:szCs w:val="20"/>
        <w:lang w:val="en-GB" w:bidi="ar-SA"/>
      </w:rPr>
      <w:br/>
    </w:r>
    <w:r w:rsidR="006E40B4" w:rsidRPr="006E40B4">
      <w:rPr>
        <w:caps/>
        <w:spacing w:val="8"/>
        <w:kern w:val="20"/>
        <w:szCs w:val="20"/>
        <w:lang w:val="en-GB" w:bidi="ar-SA"/>
      </w:rPr>
      <w:t>AND PHYSICAL ENGINEERING</w:t>
    </w:r>
  </w:p>
  <w:p w14:paraId="5AE09B1C" w14:textId="77777777" w:rsidR="00A5019A" w:rsidRPr="000633F2" w:rsidRDefault="00894F10" w:rsidP="000633F2">
    <w:pPr>
      <w:framePr w:w="2835" w:h="567" w:wrap="notBeside" w:vAnchor="page" w:hAnchor="page" w:x="9186" w:y="2836"/>
      <w:rPr>
        <w:kern w:val="20"/>
        <w:szCs w:val="20"/>
        <w:lang w:val="en-GB" w:bidi="ar-SA"/>
      </w:rPr>
    </w:pPr>
    <w:r>
      <w:rPr>
        <w:kern w:val="20"/>
        <w:szCs w:val="20"/>
        <w:lang w:val="en-GB" w:bidi="ar-SA"/>
      </w:rPr>
      <w:t>Page</w:t>
    </w:r>
    <w:r w:rsidR="00A5019A" w:rsidRPr="008815D8">
      <w:rPr>
        <w:kern w:val="20"/>
        <w:szCs w:val="20"/>
        <w:lang w:val="en-GB"/>
      </w:rPr>
      <w:t xml:space="preserve"> 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PAGE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1</w:t>
    </w:r>
    <w:r w:rsidR="00A5019A" w:rsidRPr="008815D8">
      <w:rPr>
        <w:kern w:val="20"/>
        <w:szCs w:val="20"/>
        <w:lang w:val="en-GB"/>
      </w:rPr>
      <w:fldChar w:fldCharType="end"/>
    </w:r>
    <w:r w:rsidR="00A5019A">
      <w:rPr>
        <w:kern w:val="20"/>
        <w:szCs w:val="20"/>
        <w:lang w:val="en-GB"/>
      </w:rPr>
      <w:t>/</w:t>
    </w:r>
    <w:r w:rsidR="00A5019A" w:rsidRPr="008815D8">
      <w:rPr>
        <w:kern w:val="20"/>
        <w:szCs w:val="20"/>
        <w:lang w:val="en-GB"/>
      </w:rPr>
      <w:fldChar w:fldCharType="begin"/>
    </w:r>
    <w:r w:rsidR="00A5019A" w:rsidRPr="008815D8">
      <w:rPr>
        <w:kern w:val="20"/>
        <w:szCs w:val="20"/>
        <w:lang w:val="en-GB"/>
      </w:rPr>
      <w:instrText xml:space="preserve"> NUMPAGES </w:instrText>
    </w:r>
    <w:r w:rsidR="00A5019A" w:rsidRPr="008815D8">
      <w:rPr>
        <w:kern w:val="20"/>
        <w:szCs w:val="20"/>
        <w:lang w:val="en-GB"/>
      </w:rPr>
      <w:fldChar w:fldCharType="separate"/>
    </w:r>
    <w:r w:rsidR="00EA3F94">
      <w:rPr>
        <w:noProof/>
        <w:kern w:val="20"/>
        <w:szCs w:val="20"/>
        <w:lang w:val="en-GB"/>
      </w:rPr>
      <w:t>3</w:t>
    </w:r>
    <w:r w:rsidR="00A5019A" w:rsidRPr="008815D8">
      <w:rPr>
        <w:kern w:val="20"/>
        <w:szCs w:val="20"/>
        <w:lang w:val="en-GB"/>
      </w:rPr>
      <w:fldChar w:fldCharType="end"/>
    </w:r>
  </w:p>
  <w:p w14:paraId="75AB5A42" w14:textId="77777777" w:rsidR="00A5019A" w:rsidRPr="001442C5" w:rsidRDefault="00A5019A" w:rsidP="001442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0EA4B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E46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26C4B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2A5C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5A7E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F457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2C3A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A7F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7026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420C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666B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322831"/>
    <w:multiLevelType w:val="multilevel"/>
    <w:tmpl w:val="241818A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37492644">
    <w:abstractNumId w:val="11"/>
  </w:num>
  <w:num w:numId="2" w16cid:durableId="1164512008">
    <w:abstractNumId w:val="0"/>
  </w:num>
  <w:num w:numId="3" w16cid:durableId="567615689">
    <w:abstractNumId w:val="1"/>
  </w:num>
  <w:num w:numId="4" w16cid:durableId="754397218">
    <w:abstractNumId w:val="2"/>
  </w:num>
  <w:num w:numId="5" w16cid:durableId="1981033421">
    <w:abstractNumId w:val="3"/>
  </w:num>
  <w:num w:numId="6" w16cid:durableId="50739800">
    <w:abstractNumId w:val="8"/>
  </w:num>
  <w:num w:numId="7" w16cid:durableId="1920871400">
    <w:abstractNumId w:val="4"/>
  </w:num>
  <w:num w:numId="8" w16cid:durableId="1713917018">
    <w:abstractNumId w:val="5"/>
  </w:num>
  <w:num w:numId="9" w16cid:durableId="2071808070">
    <w:abstractNumId w:val="6"/>
  </w:num>
  <w:num w:numId="10" w16cid:durableId="1066301373">
    <w:abstractNumId w:val="7"/>
  </w:num>
  <w:num w:numId="11" w16cid:durableId="27411536">
    <w:abstractNumId w:val="9"/>
  </w:num>
  <w:num w:numId="12" w16cid:durableId="1440220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F2D"/>
    <w:rsid w:val="000305CF"/>
    <w:rsid w:val="00037580"/>
    <w:rsid w:val="000403B8"/>
    <w:rsid w:val="00051265"/>
    <w:rsid w:val="000633F2"/>
    <w:rsid w:val="00071B18"/>
    <w:rsid w:val="00080867"/>
    <w:rsid w:val="0008404A"/>
    <w:rsid w:val="000A4D7F"/>
    <w:rsid w:val="000E6834"/>
    <w:rsid w:val="000F3D93"/>
    <w:rsid w:val="0013055F"/>
    <w:rsid w:val="001442C5"/>
    <w:rsid w:val="001605E3"/>
    <w:rsid w:val="00162DA7"/>
    <w:rsid w:val="001766B4"/>
    <w:rsid w:val="00251B5D"/>
    <w:rsid w:val="00255523"/>
    <w:rsid w:val="00297CB8"/>
    <w:rsid w:val="002A2054"/>
    <w:rsid w:val="002F11A1"/>
    <w:rsid w:val="00362CEF"/>
    <w:rsid w:val="00367E90"/>
    <w:rsid w:val="003829EA"/>
    <w:rsid w:val="00387CAD"/>
    <w:rsid w:val="003A6354"/>
    <w:rsid w:val="003A768B"/>
    <w:rsid w:val="003F60AC"/>
    <w:rsid w:val="00400F34"/>
    <w:rsid w:val="00427F23"/>
    <w:rsid w:val="004529D4"/>
    <w:rsid w:val="00483C2E"/>
    <w:rsid w:val="004C34B5"/>
    <w:rsid w:val="004E4774"/>
    <w:rsid w:val="004F5F2D"/>
    <w:rsid w:val="00521253"/>
    <w:rsid w:val="005527CC"/>
    <w:rsid w:val="00566042"/>
    <w:rsid w:val="0059461F"/>
    <w:rsid w:val="005A5996"/>
    <w:rsid w:val="005E759D"/>
    <w:rsid w:val="006A3831"/>
    <w:rsid w:val="006D7E6A"/>
    <w:rsid w:val="006E40B4"/>
    <w:rsid w:val="00722EB3"/>
    <w:rsid w:val="00790AFA"/>
    <w:rsid w:val="00791939"/>
    <w:rsid w:val="00793CEA"/>
    <w:rsid w:val="007A18B2"/>
    <w:rsid w:val="007D57DB"/>
    <w:rsid w:val="007D5B59"/>
    <w:rsid w:val="007F3530"/>
    <w:rsid w:val="00803681"/>
    <w:rsid w:val="008260D3"/>
    <w:rsid w:val="00847B7B"/>
    <w:rsid w:val="00894F10"/>
    <w:rsid w:val="008A233F"/>
    <w:rsid w:val="008D4B2A"/>
    <w:rsid w:val="008F157F"/>
    <w:rsid w:val="00915596"/>
    <w:rsid w:val="00925272"/>
    <w:rsid w:val="00941856"/>
    <w:rsid w:val="009566D3"/>
    <w:rsid w:val="00970CAE"/>
    <w:rsid w:val="00997E73"/>
    <w:rsid w:val="009A04F0"/>
    <w:rsid w:val="009A2BBD"/>
    <w:rsid w:val="009C5D34"/>
    <w:rsid w:val="009E3278"/>
    <w:rsid w:val="009F6BE8"/>
    <w:rsid w:val="00A059A7"/>
    <w:rsid w:val="00A41E0B"/>
    <w:rsid w:val="00A5019A"/>
    <w:rsid w:val="00A75551"/>
    <w:rsid w:val="00AD1E60"/>
    <w:rsid w:val="00B41242"/>
    <w:rsid w:val="00B6183E"/>
    <w:rsid w:val="00B6572D"/>
    <w:rsid w:val="00B95733"/>
    <w:rsid w:val="00BE179E"/>
    <w:rsid w:val="00BE3A4A"/>
    <w:rsid w:val="00C64AB8"/>
    <w:rsid w:val="00CA0346"/>
    <w:rsid w:val="00CE6DA7"/>
    <w:rsid w:val="00D326B2"/>
    <w:rsid w:val="00D33E16"/>
    <w:rsid w:val="00D8171A"/>
    <w:rsid w:val="00D81B9E"/>
    <w:rsid w:val="00DA704A"/>
    <w:rsid w:val="00DC662C"/>
    <w:rsid w:val="00E1138C"/>
    <w:rsid w:val="00E31A05"/>
    <w:rsid w:val="00E33319"/>
    <w:rsid w:val="00E7485F"/>
    <w:rsid w:val="00E83E4F"/>
    <w:rsid w:val="00EA3F94"/>
    <w:rsid w:val="00EA4608"/>
    <w:rsid w:val="00EB66DF"/>
    <w:rsid w:val="00EF77F7"/>
    <w:rsid w:val="00F11829"/>
    <w:rsid w:val="00F154F8"/>
    <w:rsid w:val="00F16B2C"/>
    <w:rsid w:val="00F23D38"/>
    <w:rsid w:val="00F245AA"/>
    <w:rsid w:val="00F3289B"/>
    <w:rsid w:val="00F4051E"/>
    <w:rsid w:val="00F92EC6"/>
    <w:rsid w:val="00FC2511"/>
    <w:rsid w:val="00FE0333"/>
    <w:rsid w:val="00FF3596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62AB643A"/>
  <w15:docId w15:val="{6DA98895-6509-4204-9B93-521B2C9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A05"/>
    <w:pPr>
      <w:widowControl w:val="0"/>
      <w:spacing w:line="300" w:lineRule="exact"/>
    </w:pPr>
    <w:rPr>
      <w:rFonts w:ascii="Technika" w:hAnsi="Technika"/>
      <w:sz w:val="20"/>
    </w:r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9EA"/>
  </w:style>
  <w:style w:type="paragraph" w:styleId="Footer">
    <w:name w:val="footer"/>
    <w:basedOn w:val="Normal"/>
    <w:link w:val="FooterChar"/>
    <w:uiPriority w:val="99"/>
    <w:unhideWhenUsed/>
    <w:rsid w:val="003829E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9EA"/>
  </w:style>
  <w:style w:type="paragraph" w:customStyle="1" w:styleId="BasicParagraph">
    <w:name w:val="[Basic Paragraph]"/>
    <w:basedOn w:val="Normal"/>
    <w:uiPriority w:val="99"/>
    <w:rsid w:val="003829E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bidi="ar-SA"/>
    </w:rPr>
  </w:style>
  <w:style w:type="character" w:styleId="PageNumber">
    <w:name w:val="page number"/>
    <w:basedOn w:val="DefaultParagraphFont"/>
    <w:uiPriority w:val="99"/>
    <w:semiHidden/>
    <w:unhideWhenUsed/>
    <w:rsid w:val="000633F2"/>
  </w:style>
  <w:style w:type="character" w:styleId="Hyperlink">
    <w:name w:val="Hyperlink"/>
    <w:basedOn w:val="DefaultParagraphFont"/>
    <w:uiPriority w:val="99"/>
    <w:unhideWhenUsed/>
    <w:rsid w:val="004E477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9D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9D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7F3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4051E"/>
    <w:pPr>
      <w:widowControl/>
      <w:tabs>
        <w:tab w:val="left" w:pos="2160"/>
        <w:tab w:val="left" w:pos="3312"/>
        <w:tab w:val="left" w:pos="7200"/>
        <w:tab w:val="left" w:pos="9504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" w:eastAsia="Times New Roman" w:hAnsi="Courier" w:cs="Times New Roman"/>
      <w:sz w:val="24"/>
      <w:szCs w:val="20"/>
      <w:lang w:eastAsia="cs-CZ" w:bidi="ar-SA"/>
    </w:rPr>
  </w:style>
  <w:style w:type="character" w:customStyle="1" w:styleId="BodyTextChar">
    <w:name w:val="Body Text Char"/>
    <w:basedOn w:val="DefaultParagraphFont"/>
    <w:link w:val="BodyText"/>
    <w:rsid w:val="00F4051E"/>
    <w:rPr>
      <w:rFonts w:ascii="Courier" w:eastAsia="Times New Roman" w:hAnsi="Courier" w:cs="Times New Roman"/>
      <w:szCs w:val="20"/>
      <w:lang w:eastAsia="cs-CZ" w:bidi="ar-SA"/>
    </w:rPr>
  </w:style>
  <w:style w:type="paragraph" w:customStyle="1" w:styleId="Item">
    <w:name w:val="Item"/>
    <w:basedOn w:val="Normal"/>
    <w:autoRedefine/>
    <w:rsid w:val="00D8171A"/>
    <w:pPr>
      <w:spacing w:line="360" w:lineRule="auto"/>
    </w:pPr>
    <w:rPr>
      <w:rFonts w:asciiTheme="minorHAnsi" w:hAnsiTheme="minorHAnsi"/>
      <w:b/>
      <w:bCs/>
    </w:rPr>
  </w:style>
  <w:style w:type="paragraph" w:customStyle="1" w:styleId="Item-response">
    <w:name w:val="Item - response"/>
    <w:basedOn w:val="Normal"/>
    <w:autoRedefine/>
    <w:rsid w:val="00847B7B"/>
    <w:pPr>
      <w:ind w:left="709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Iva%20M\Obalky\hlavickovy%20papir%20EN%20FJF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3FFA8BD6CD514884E8BD3894357AE3" ma:contentTypeVersion="8" ma:contentTypeDescription="Vytvoří nový dokument" ma:contentTypeScope="" ma:versionID="65cdc4a4078682106f8d485b6f0ba0b7">
  <xsd:schema xmlns:xsd="http://www.w3.org/2001/XMLSchema" xmlns:xs="http://www.w3.org/2001/XMLSchema" xmlns:p="http://schemas.microsoft.com/office/2006/metadata/properties" xmlns:ns2="232eb3cb-0013-4084-8489-e63e9284d86c" xmlns:ns3="2dfa34ac-9467-4e85-946d-6e524044d9b5" targetNamespace="http://schemas.microsoft.com/office/2006/metadata/properties" ma:root="true" ma:fieldsID="d389f99bf7a799ec91322d5d941c0b30" ns2:_="" ns3:_="">
    <xsd:import namespace="232eb3cb-0013-4084-8489-e63e9284d86c"/>
    <xsd:import namespace="2dfa34ac-9467-4e85-946d-6e524044d9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3:aaa" minOccurs="0"/>
                <xsd:element ref="ns2:SharedWithDetails" minOccurs="0"/>
                <xsd:element ref="ns3:Datum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eb3cb-0013-4084-8489-e63e9284d8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9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10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a34ac-9467-4e85-946d-6e524044d9b5" elementFormDefault="qualified">
    <xsd:import namespace="http://schemas.microsoft.com/office/2006/documentManagement/types"/>
    <xsd:import namespace="http://schemas.microsoft.com/office/infopath/2007/PartnerControls"/>
    <xsd:element name="aaa" ma:index="12" nillable="true" ma:displayName="Platnost od" ma:internalName="aaa">
      <xsd:simpleType>
        <xsd:restriction base="dms:Text">
          <xsd:maxLength value="255"/>
        </xsd:restriction>
      </xsd:simpleType>
    </xsd:element>
    <xsd:element name="Datum2" ma:index="14" nillable="true" ma:displayName="Platné od" ma:default="[today]" ma:format="DateOnly" ma:internalName="Datum2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2eb3cb-0013-4084-8489-e63e9284d86c">2KRKAR7ZDJ34-649316763-1993</_dlc_DocId>
    <_dlc_DocIdUrl xmlns="232eb3cb-0013-4084-8489-e63e9284d86c">
      <Url>https://sharepoint.cvut.cz/team/14900/_layouts/15/DocIdRedir.aspx?ID=2KRKAR7ZDJ34-649316763-1993</Url>
      <Description>2KRKAR7ZDJ34-649316763-1993</Description>
    </_dlc_DocIdUrl>
    <Datum2 xmlns="2dfa34ac-9467-4e85-946d-6e524044d9b5">2022-03-14T15:02:25+00:00</Datum2>
    <aaa xmlns="2dfa34ac-9467-4e85-946d-6e524044d9b5">2022-03-14</aaa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214420-3C0A-41C2-A642-3E717C0ED7A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F85A94-F924-44FB-9362-A8BBF7A14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eb3cb-0013-4084-8489-e63e9284d86c"/>
    <ds:schemaRef ds:uri="2dfa34ac-9467-4e85-946d-6e524044d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296071-BA66-460F-83EE-0204F7B0BA77}">
  <ds:schemaRefs>
    <ds:schemaRef ds:uri="http://schemas.microsoft.com/office/2006/metadata/properties"/>
    <ds:schemaRef ds:uri="http://schemas.microsoft.com/office/infopath/2007/PartnerControls"/>
    <ds:schemaRef ds:uri="232eb3cb-0013-4084-8489-e63e9284d86c"/>
    <ds:schemaRef ds:uri="2dfa34ac-9467-4e85-946d-6e524044d9b5"/>
  </ds:schemaRefs>
</ds:datastoreItem>
</file>

<file path=customXml/itemProps4.xml><?xml version="1.0" encoding="utf-8"?>
<ds:datastoreItem xmlns:ds="http://schemas.openxmlformats.org/officeDocument/2006/customXml" ds:itemID="{41B8C4B1-04DA-44CB-8172-3C50D212AB3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17F2E36-B94E-47AE-A3B6-8DD733320D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F:\Iva M\Obalky\hlavickovy papir EN FJFI.dotx</Template>
  <TotalTime>53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Žádost o obhajobu disertační práce, Application for dissertation defence [CZ+EN]</vt:lpstr>
      <vt:lpstr>Žádost o obhajobu disertační práce, Application for dissertation defence [CZ+EN]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Žádost o obhajobu disertační práce, Application for dissertation defence [CZ+EN]</dc:title>
  <dc:creator>Zabranska, Monika</dc:creator>
  <cp:lastModifiedBy>Václav Mácha</cp:lastModifiedBy>
  <cp:revision>13</cp:revision>
  <cp:lastPrinted>2015-12-17T19:49:00Z</cp:lastPrinted>
  <dcterms:created xsi:type="dcterms:W3CDTF">2022-06-03T08:16:00Z</dcterms:created>
  <dcterms:modified xsi:type="dcterms:W3CDTF">2023-02-09T12:50:00Z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0x010100DE3FFA8BD6CD514884E8BD3894357AE3</vt:lpwstr>
  </property>
  <property fmtid="{D5CDD505-2E9C-101B-9397-08002B2CF9AE}" pid="3" name="_dlc_DocIdItemGuid">
    <vt:lpwstr>18edf2e1-96d1-4e47-a361-723059f2cc8a</vt:lpwstr>
  </property>
</Properties>
</file>